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5210A" w14:textId="349C6782" w:rsidR="00A25CE4" w:rsidRDefault="00A25CE4" w:rsidP="00A25CE4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Milestone 2 – Data Selection and Project Proposal (Week 2)</w:t>
      </w:r>
    </w:p>
    <w:p w14:paraId="6F3BB832" w14:textId="77777777" w:rsidR="00A15108" w:rsidRDefault="00A15108" w:rsidP="00A25CE4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kern w:val="0"/>
          <w:sz w:val="22"/>
          <w:szCs w:val="22"/>
        </w:rPr>
      </w:pPr>
    </w:p>
    <w:p w14:paraId="7B016275" w14:textId="22FB5EE2" w:rsidR="00A25CE4" w:rsidRPr="002832DA" w:rsidRDefault="00A25CE4" w:rsidP="002832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2832DA">
        <w:rPr>
          <w:rFonts w:ascii="Times New Roman" w:hAnsi="Times New Roman" w:cs="Times New Roman"/>
          <w:kern w:val="0"/>
          <w:sz w:val="22"/>
          <w:szCs w:val="22"/>
        </w:rPr>
        <w:t>Data selection and your project proposal are due this week. While you might determine</w:t>
      </w:r>
    </w:p>
    <w:p w14:paraId="7F2B1D02" w14:textId="77777777" w:rsidR="00A25CE4" w:rsidRDefault="00A25CE4" w:rsidP="00A25CE4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to add additional data sources as the project progresses, you should have a good idea of</w:t>
      </w:r>
    </w:p>
    <w:p w14:paraId="3404D555" w14:textId="69EB2869" w:rsidR="00A25CE4" w:rsidRDefault="00A25CE4" w:rsidP="00A25CE4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your initial dataset by this milestone.</w:t>
      </w:r>
      <w:r w:rsidR="0D399957" w:rsidRPr="3A49A7D2">
        <w:rPr>
          <w:rFonts w:ascii="Times New Roman" w:hAnsi="Times New Roman" w:cs="Times New Roman"/>
          <w:color w:val="FF0000"/>
          <w:kern w:val="0"/>
          <w:sz w:val="22"/>
          <w:szCs w:val="22"/>
        </w:rPr>
        <w:t xml:space="preserve"> Direct Marketing</w:t>
      </w:r>
    </w:p>
    <w:p w14:paraId="3878DE3E" w14:textId="4FF28B53" w:rsidR="00A25CE4" w:rsidRPr="002832DA" w:rsidRDefault="00A25CE4" w:rsidP="002832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2832DA">
        <w:rPr>
          <w:rFonts w:ascii="Times New Roman" w:hAnsi="Times New Roman" w:cs="Times New Roman"/>
          <w:kern w:val="0"/>
          <w:sz w:val="22"/>
          <w:szCs w:val="22"/>
        </w:rPr>
        <w:t>The project proposal should include the following information:</w:t>
      </w:r>
    </w:p>
    <w:p w14:paraId="0FF2CB7D" w14:textId="4D4CB8FF" w:rsidR="00A25CE4" w:rsidRPr="002832DA" w:rsidRDefault="00A25CE4" w:rsidP="002832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2832DA">
        <w:rPr>
          <w:rFonts w:ascii="Times New Roman" w:hAnsi="Times New Roman" w:cs="Times New Roman"/>
          <w:kern w:val="0"/>
          <w:sz w:val="22"/>
          <w:szCs w:val="22"/>
        </w:rPr>
        <w:t>Introduction</w:t>
      </w:r>
      <w:r w:rsidR="2B9E5B9E" w:rsidRPr="002832D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</w:p>
    <w:p w14:paraId="70754184" w14:textId="14CBC347" w:rsidR="00A25CE4" w:rsidRPr="002832DA" w:rsidRDefault="00A25CE4" w:rsidP="3A49A7D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2832DA">
        <w:rPr>
          <w:rFonts w:ascii="Times New Roman" w:hAnsi="Times New Roman" w:cs="Times New Roman"/>
          <w:kern w:val="0"/>
          <w:sz w:val="22"/>
          <w:szCs w:val="22"/>
        </w:rPr>
        <w:t>Background</w:t>
      </w:r>
      <w:r w:rsidR="7578AA7F" w:rsidRPr="002832D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</w:p>
    <w:p w14:paraId="0931D2A3" w14:textId="0E793100" w:rsidR="7578AA7F" w:rsidRDefault="7578AA7F" w:rsidP="3A49A7D2">
      <w:pPr>
        <w:pStyle w:val="ListParagraph"/>
        <w:numPr>
          <w:ilvl w:val="2"/>
          <w:numId w:val="18"/>
        </w:numPr>
        <w:spacing w:line="240" w:lineRule="auto"/>
        <w:rPr>
          <w:sz w:val="22"/>
          <w:szCs w:val="22"/>
        </w:rPr>
      </w:pPr>
      <w:r w:rsidRPr="3A49A7D2">
        <w:rPr>
          <w:rFonts w:ascii="Times New Roman" w:hAnsi="Times New Roman" w:cs="Times New Roman"/>
          <w:color w:val="FF0000"/>
          <w:sz w:val="22"/>
          <w:szCs w:val="22"/>
        </w:rPr>
        <w:t xml:space="preserve">Direct Mailer – want to see customer spending on catalogs. </w:t>
      </w:r>
    </w:p>
    <w:p w14:paraId="010BF888" w14:textId="3833A511" w:rsidR="42BCCCC0" w:rsidRDefault="42BCCCC0" w:rsidP="3A49A7D2">
      <w:pPr>
        <w:pStyle w:val="ListParagraph"/>
        <w:numPr>
          <w:ilvl w:val="2"/>
          <w:numId w:val="18"/>
        </w:numPr>
        <w:spacing w:line="240" w:lineRule="auto"/>
        <w:rPr>
          <w:sz w:val="22"/>
          <w:szCs w:val="22"/>
        </w:rPr>
      </w:pPr>
      <w:r w:rsidRPr="3A49A7D2">
        <w:rPr>
          <w:rFonts w:ascii="Times New Roman" w:hAnsi="Times New Roman" w:cs="Times New Roman"/>
          <w:color w:val="FF0000"/>
          <w:sz w:val="22"/>
          <w:szCs w:val="22"/>
        </w:rPr>
        <w:t>Set up the story</w:t>
      </w:r>
    </w:p>
    <w:p w14:paraId="5D5F4D40" w14:textId="5B594FA8" w:rsidR="00A25CE4" w:rsidRPr="002832DA" w:rsidRDefault="00A25CE4" w:rsidP="3A49A7D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2832DA">
        <w:rPr>
          <w:rFonts w:ascii="Symbol" w:hAnsi="Symbol" w:cs="Symbol"/>
          <w:kern w:val="0"/>
          <w:sz w:val="22"/>
          <w:szCs w:val="22"/>
        </w:rPr>
        <w:t xml:space="preserve"> </w:t>
      </w:r>
      <w:r w:rsidRPr="002832DA">
        <w:rPr>
          <w:rFonts w:ascii="Times New Roman" w:hAnsi="Times New Roman" w:cs="Times New Roman"/>
          <w:kern w:val="0"/>
          <w:sz w:val="22"/>
          <w:szCs w:val="22"/>
        </w:rPr>
        <w:t>Problem Statement</w:t>
      </w:r>
    </w:p>
    <w:p w14:paraId="4E3D05C9" w14:textId="7A204EC6" w:rsidR="4E44C993" w:rsidRDefault="4E44C993" w:rsidP="3A49A7D2">
      <w:pPr>
        <w:pStyle w:val="ListParagraph"/>
        <w:numPr>
          <w:ilvl w:val="2"/>
          <w:numId w:val="18"/>
        </w:numPr>
        <w:spacing w:line="240" w:lineRule="auto"/>
        <w:rPr>
          <w:sz w:val="22"/>
          <w:szCs w:val="22"/>
        </w:rPr>
      </w:pPr>
      <w:r w:rsidRPr="3A49A7D2">
        <w:rPr>
          <w:rFonts w:ascii="Times New Roman" w:hAnsi="Times New Roman" w:cs="Times New Roman"/>
          <w:color w:val="FF0000"/>
          <w:sz w:val="22"/>
          <w:szCs w:val="22"/>
        </w:rPr>
        <w:t>Should we send catalogs to those that only have high purchase</w:t>
      </w:r>
    </w:p>
    <w:p w14:paraId="2C238A76" w14:textId="3B05FBA0" w:rsidR="00A25CE4" w:rsidRPr="002832DA" w:rsidRDefault="00A25CE4" w:rsidP="3A49A7D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2832DA">
        <w:rPr>
          <w:rFonts w:ascii="Symbol" w:hAnsi="Symbol" w:cs="Symbol"/>
          <w:kern w:val="0"/>
          <w:sz w:val="22"/>
          <w:szCs w:val="22"/>
        </w:rPr>
        <w:t xml:space="preserve"> </w:t>
      </w:r>
      <w:r w:rsidRPr="002832DA">
        <w:rPr>
          <w:rFonts w:ascii="Times New Roman" w:hAnsi="Times New Roman" w:cs="Times New Roman"/>
          <w:kern w:val="0"/>
          <w:sz w:val="22"/>
          <w:szCs w:val="22"/>
        </w:rPr>
        <w:t>Scope</w:t>
      </w:r>
    </w:p>
    <w:p w14:paraId="39842B42" w14:textId="04947909" w:rsidR="3A49A7D2" w:rsidRDefault="3A49A7D2" w:rsidP="3A49A7D2">
      <w:pPr>
        <w:pStyle w:val="ListParagraph"/>
        <w:numPr>
          <w:ilvl w:val="2"/>
          <w:numId w:val="18"/>
        </w:numPr>
        <w:spacing w:line="240" w:lineRule="auto"/>
        <w:rPr>
          <w:sz w:val="22"/>
          <w:szCs w:val="22"/>
        </w:rPr>
      </w:pPr>
    </w:p>
    <w:p w14:paraId="6A838E28" w14:textId="6F930642" w:rsidR="00A25CE4" w:rsidRPr="002832DA" w:rsidRDefault="00A25CE4" w:rsidP="3A49A7D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2832DA">
        <w:rPr>
          <w:rFonts w:ascii="Symbol" w:hAnsi="Symbol" w:cs="Symbol"/>
          <w:kern w:val="0"/>
          <w:sz w:val="22"/>
          <w:szCs w:val="22"/>
        </w:rPr>
        <w:t xml:space="preserve"> </w:t>
      </w:r>
      <w:r w:rsidRPr="002832DA">
        <w:rPr>
          <w:rFonts w:ascii="Times New Roman" w:hAnsi="Times New Roman" w:cs="Times New Roman"/>
          <w:kern w:val="0"/>
          <w:sz w:val="22"/>
          <w:szCs w:val="22"/>
        </w:rPr>
        <w:t>Document Overview</w:t>
      </w:r>
    </w:p>
    <w:p w14:paraId="6194D38B" w14:textId="0F822C3B" w:rsidR="3A49A7D2" w:rsidRDefault="3A49A7D2" w:rsidP="3A49A7D2">
      <w:pPr>
        <w:pStyle w:val="ListParagraph"/>
        <w:numPr>
          <w:ilvl w:val="2"/>
          <w:numId w:val="18"/>
        </w:numPr>
        <w:spacing w:line="240" w:lineRule="auto"/>
        <w:rPr>
          <w:sz w:val="22"/>
          <w:szCs w:val="22"/>
        </w:rPr>
      </w:pPr>
    </w:p>
    <w:p w14:paraId="53F184B3" w14:textId="76D56F25" w:rsidR="00A25CE4" w:rsidRPr="002832DA" w:rsidRDefault="00A25CE4" w:rsidP="002832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2832DA">
        <w:rPr>
          <w:rFonts w:ascii="Times New Roman" w:hAnsi="Times New Roman" w:cs="Times New Roman"/>
          <w:kern w:val="0"/>
          <w:sz w:val="22"/>
          <w:szCs w:val="22"/>
        </w:rPr>
        <w:t>Preliminary Requirement (summary of what is required to proceed, data required,</w:t>
      </w:r>
    </w:p>
    <w:p w14:paraId="737C9DA4" w14:textId="77777777" w:rsidR="00A25CE4" w:rsidRDefault="00A25CE4" w:rsidP="00A25CE4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business processes that need to be in place, assumptions, etc.)</w:t>
      </w:r>
    </w:p>
    <w:p w14:paraId="1FE7C8D5" w14:textId="64333CAB" w:rsidR="7C561B77" w:rsidRDefault="7C561B77" w:rsidP="3A49A7D2">
      <w:pPr>
        <w:pStyle w:val="ListParagraph"/>
        <w:numPr>
          <w:ilvl w:val="1"/>
          <w:numId w:val="19"/>
        </w:numPr>
        <w:spacing w:line="240" w:lineRule="auto"/>
        <w:rPr>
          <w:sz w:val="22"/>
          <w:szCs w:val="22"/>
        </w:rPr>
      </w:pPr>
      <w:r w:rsidRPr="3A49A7D2">
        <w:rPr>
          <w:rFonts w:ascii="Times New Roman" w:hAnsi="Times New Roman" w:cs="Times New Roman"/>
          <w:color w:val="FF0000"/>
          <w:sz w:val="22"/>
          <w:szCs w:val="22"/>
        </w:rPr>
        <w:t>Data on how much has been spent by customers, demographics of customers</w:t>
      </w:r>
    </w:p>
    <w:p w14:paraId="0EB89BE2" w14:textId="0D5373A9" w:rsidR="00A25CE4" w:rsidRPr="00E46541" w:rsidRDefault="00A25CE4" w:rsidP="3A49A7D2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E46541">
        <w:rPr>
          <w:rFonts w:ascii="Times New Roman" w:hAnsi="Times New Roman" w:cs="Times New Roman"/>
          <w:kern w:val="0"/>
          <w:sz w:val="22"/>
          <w:szCs w:val="22"/>
        </w:rPr>
        <w:t>Technical Approach</w:t>
      </w:r>
    </w:p>
    <w:p w14:paraId="337525A7" w14:textId="15E0F302" w:rsidR="3A49A7D2" w:rsidRDefault="3A49A7D2" w:rsidP="3A49A7D2">
      <w:pPr>
        <w:pStyle w:val="ListParagraph"/>
        <w:numPr>
          <w:ilvl w:val="2"/>
          <w:numId w:val="19"/>
        </w:numPr>
        <w:spacing w:line="240" w:lineRule="auto"/>
        <w:rPr>
          <w:sz w:val="22"/>
          <w:szCs w:val="22"/>
        </w:rPr>
      </w:pPr>
    </w:p>
    <w:p w14:paraId="5B40F7F4" w14:textId="7B7FBEFE" w:rsidR="00A25CE4" w:rsidRPr="00E46541" w:rsidRDefault="00A25CE4" w:rsidP="3A49A7D2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E46541">
        <w:rPr>
          <w:rFonts w:ascii="Times New Roman" w:hAnsi="Times New Roman" w:cs="Times New Roman"/>
          <w:kern w:val="0"/>
          <w:sz w:val="22"/>
          <w:szCs w:val="22"/>
        </w:rPr>
        <w:t>Data sources or plan for data</w:t>
      </w:r>
    </w:p>
    <w:p w14:paraId="47750F97" w14:textId="4AC4C2B0" w:rsidR="3A49A7D2" w:rsidRDefault="3A49A7D2" w:rsidP="3A49A7D2">
      <w:pPr>
        <w:pStyle w:val="ListParagraph"/>
        <w:numPr>
          <w:ilvl w:val="2"/>
          <w:numId w:val="19"/>
        </w:numPr>
        <w:spacing w:line="240" w:lineRule="auto"/>
        <w:rPr>
          <w:sz w:val="22"/>
          <w:szCs w:val="22"/>
        </w:rPr>
      </w:pPr>
    </w:p>
    <w:p w14:paraId="66753716" w14:textId="1805EA6F" w:rsidR="00A25CE4" w:rsidRPr="00E46541" w:rsidRDefault="00A25CE4" w:rsidP="3A49A7D2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E46541">
        <w:rPr>
          <w:rFonts w:ascii="Times New Roman" w:hAnsi="Times New Roman" w:cs="Times New Roman"/>
          <w:kern w:val="0"/>
          <w:sz w:val="22"/>
          <w:szCs w:val="22"/>
        </w:rPr>
        <w:t>Analysis</w:t>
      </w:r>
    </w:p>
    <w:p w14:paraId="58B9A8AD" w14:textId="0E508B7D" w:rsidR="3A49A7D2" w:rsidRDefault="3A49A7D2" w:rsidP="3A49A7D2">
      <w:pPr>
        <w:pStyle w:val="ListParagraph"/>
        <w:numPr>
          <w:ilvl w:val="2"/>
          <w:numId w:val="19"/>
        </w:numPr>
        <w:spacing w:line="240" w:lineRule="auto"/>
        <w:rPr>
          <w:sz w:val="22"/>
          <w:szCs w:val="22"/>
        </w:rPr>
      </w:pPr>
    </w:p>
    <w:p w14:paraId="39CF32F7" w14:textId="224AC8F4" w:rsidR="00A25CE4" w:rsidRPr="00E46541" w:rsidRDefault="00A25CE4" w:rsidP="3A49A7D2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E46541">
        <w:rPr>
          <w:rFonts w:ascii="Times New Roman" w:hAnsi="Times New Roman" w:cs="Times New Roman"/>
          <w:kern w:val="0"/>
          <w:sz w:val="22"/>
          <w:szCs w:val="22"/>
        </w:rPr>
        <w:t>Requirement Development (What would you need technically in place</w:t>
      </w:r>
    </w:p>
    <w:p w14:paraId="2DBF518B" w14:textId="53964A16" w:rsidR="3A49A7D2" w:rsidRDefault="3A49A7D2" w:rsidP="3A49A7D2">
      <w:pPr>
        <w:pStyle w:val="ListParagraph"/>
        <w:numPr>
          <w:ilvl w:val="2"/>
          <w:numId w:val="19"/>
        </w:numPr>
        <w:spacing w:line="240" w:lineRule="auto"/>
        <w:rPr>
          <w:sz w:val="22"/>
          <w:szCs w:val="22"/>
        </w:rPr>
      </w:pPr>
    </w:p>
    <w:p w14:paraId="5CE2FDC1" w14:textId="77777777" w:rsidR="00A25CE4" w:rsidRDefault="00A25CE4" w:rsidP="00A25CE4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for this to work, do you have to build anything, initial work that would</w:t>
      </w:r>
    </w:p>
    <w:p w14:paraId="0B2DAEA8" w14:textId="77777777" w:rsidR="00A25CE4" w:rsidRDefault="00A25CE4" w:rsidP="00A25CE4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need to be done)</w:t>
      </w:r>
    </w:p>
    <w:p w14:paraId="729218D4" w14:textId="1730DE49" w:rsidR="00A25CE4" w:rsidRPr="00E46541" w:rsidRDefault="00A25CE4" w:rsidP="3A49A7D2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E46541">
        <w:rPr>
          <w:rFonts w:ascii="Times New Roman" w:hAnsi="Times New Roman" w:cs="Times New Roman"/>
          <w:kern w:val="0"/>
          <w:sz w:val="22"/>
          <w:szCs w:val="22"/>
        </w:rPr>
        <w:t>Model Deployment</w:t>
      </w:r>
    </w:p>
    <w:p w14:paraId="2B43CAE5" w14:textId="5C03C069" w:rsidR="3A49A7D2" w:rsidRDefault="3A49A7D2" w:rsidP="3A49A7D2">
      <w:pPr>
        <w:pStyle w:val="ListParagraph"/>
        <w:numPr>
          <w:ilvl w:val="2"/>
          <w:numId w:val="20"/>
        </w:numPr>
        <w:spacing w:line="240" w:lineRule="auto"/>
        <w:rPr>
          <w:sz w:val="22"/>
          <w:szCs w:val="22"/>
        </w:rPr>
      </w:pPr>
    </w:p>
    <w:p w14:paraId="69CF66E3" w14:textId="642AC02C" w:rsidR="00A25CE4" w:rsidRPr="00E46541" w:rsidRDefault="00A25CE4" w:rsidP="3A49A7D2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E46541">
        <w:rPr>
          <w:rFonts w:ascii="Times New Roman" w:hAnsi="Times New Roman" w:cs="Times New Roman"/>
          <w:kern w:val="0"/>
          <w:sz w:val="22"/>
          <w:szCs w:val="22"/>
        </w:rPr>
        <w:t>Testing and Evaluation</w:t>
      </w:r>
    </w:p>
    <w:p w14:paraId="4F37D635" w14:textId="122A0F30" w:rsidR="3A49A7D2" w:rsidRDefault="3A49A7D2" w:rsidP="3A49A7D2">
      <w:pPr>
        <w:pStyle w:val="ListParagraph"/>
        <w:numPr>
          <w:ilvl w:val="2"/>
          <w:numId w:val="20"/>
        </w:numPr>
        <w:spacing w:line="240" w:lineRule="auto"/>
        <w:rPr>
          <w:sz w:val="22"/>
          <w:szCs w:val="22"/>
        </w:rPr>
      </w:pPr>
    </w:p>
    <w:p w14:paraId="54AB05A1" w14:textId="4C303C58" w:rsidR="00A25CE4" w:rsidRPr="00E46541" w:rsidRDefault="00A25CE4" w:rsidP="00E4654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E46541">
        <w:rPr>
          <w:rFonts w:ascii="Times New Roman" w:hAnsi="Times New Roman" w:cs="Times New Roman"/>
          <w:kern w:val="0"/>
          <w:sz w:val="22"/>
          <w:szCs w:val="22"/>
        </w:rPr>
        <w:t>Expected Results</w:t>
      </w:r>
    </w:p>
    <w:p w14:paraId="72C77A81" w14:textId="6B86F6C3" w:rsidR="3A49A7D2" w:rsidRDefault="3A49A7D2" w:rsidP="3A49A7D2">
      <w:pPr>
        <w:pStyle w:val="ListParagraph"/>
        <w:numPr>
          <w:ilvl w:val="1"/>
          <w:numId w:val="20"/>
        </w:numPr>
        <w:spacing w:line="240" w:lineRule="auto"/>
        <w:rPr>
          <w:sz w:val="22"/>
          <w:szCs w:val="22"/>
        </w:rPr>
      </w:pPr>
    </w:p>
    <w:p w14:paraId="4003D24C" w14:textId="5FF4F04F" w:rsidR="00A25CE4" w:rsidRPr="00E46541" w:rsidRDefault="00A25CE4" w:rsidP="00E4654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E46541">
        <w:rPr>
          <w:rFonts w:ascii="Times New Roman" w:hAnsi="Times New Roman" w:cs="Times New Roman"/>
          <w:kern w:val="0"/>
          <w:sz w:val="22"/>
          <w:szCs w:val="22"/>
        </w:rPr>
        <w:t>Execution and Management of Project</w:t>
      </w:r>
    </w:p>
    <w:p w14:paraId="6DA77B28" w14:textId="23129130" w:rsidR="00A25CE4" w:rsidRPr="00E46541" w:rsidRDefault="00A25CE4" w:rsidP="3A49A7D2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E46541">
        <w:rPr>
          <w:rFonts w:ascii="Times New Roman" w:hAnsi="Times New Roman" w:cs="Times New Roman"/>
          <w:kern w:val="0"/>
          <w:sz w:val="22"/>
          <w:szCs w:val="22"/>
        </w:rPr>
        <w:t>Project Plan</w:t>
      </w:r>
      <w:r w:rsidR="007930BC">
        <w:rPr>
          <w:rFonts w:ascii="Times New Roman" w:hAnsi="Times New Roman" w:cs="Times New Roman"/>
          <w:kern w:val="0"/>
          <w:sz w:val="22"/>
          <w:szCs w:val="22"/>
        </w:rPr>
        <w:t>- Conrad</w:t>
      </w:r>
    </w:p>
    <w:p w14:paraId="7FFB784E" w14:textId="5A62960F" w:rsidR="3A49A7D2" w:rsidRDefault="3A49A7D2" w:rsidP="3A49A7D2">
      <w:pPr>
        <w:pStyle w:val="ListParagraph"/>
        <w:numPr>
          <w:ilvl w:val="2"/>
          <w:numId w:val="20"/>
        </w:numPr>
        <w:spacing w:line="240" w:lineRule="auto"/>
        <w:rPr>
          <w:sz w:val="22"/>
          <w:szCs w:val="22"/>
        </w:rPr>
      </w:pPr>
    </w:p>
    <w:p w14:paraId="4D2CADA8" w14:textId="3DB61765" w:rsidR="00A25CE4" w:rsidRDefault="00A25CE4" w:rsidP="3A49A7D2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E46541">
        <w:rPr>
          <w:rFonts w:ascii="Times New Roman" w:hAnsi="Times New Roman" w:cs="Times New Roman"/>
          <w:kern w:val="0"/>
          <w:sz w:val="22"/>
          <w:szCs w:val="22"/>
        </w:rPr>
        <w:t>Project Risk</w:t>
      </w:r>
      <w:r w:rsidR="007930BC">
        <w:rPr>
          <w:rFonts w:ascii="Times New Roman" w:hAnsi="Times New Roman" w:cs="Times New Roman"/>
          <w:kern w:val="0"/>
          <w:sz w:val="22"/>
          <w:szCs w:val="22"/>
        </w:rPr>
        <w:t>-Conrad</w:t>
      </w:r>
    </w:p>
    <w:p w14:paraId="1DFDF3AB" w14:textId="0914D0DD" w:rsidR="3A49A7D2" w:rsidRDefault="3A49A7D2" w:rsidP="3A49A7D2">
      <w:pPr>
        <w:pStyle w:val="ListParagraph"/>
        <w:numPr>
          <w:ilvl w:val="2"/>
          <w:numId w:val="20"/>
        </w:numPr>
        <w:spacing w:line="240" w:lineRule="auto"/>
        <w:rPr>
          <w:sz w:val="22"/>
          <w:szCs w:val="22"/>
        </w:rPr>
      </w:pPr>
    </w:p>
    <w:p w14:paraId="7297C622" w14:textId="0E8E1537" w:rsidR="00A15108" w:rsidRDefault="00A15108" w:rsidP="00A1510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</w:p>
    <w:p w14:paraId="7BD09E84" w14:textId="77777777" w:rsidR="00A15108" w:rsidRPr="00A15108" w:rsidRDefault="00A15108" w:rsidP="00A1510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  <w:szCs w:val="22"/>
        </w:rPr>
      </w:pPr>
    </w:p>
    <w:p w14:paraId="460EF73F" w14:textId="714B8435" w:rsidR="00A25CE4" w:rsidRDefault="00A25CE4" w:rsidP="00A25CE4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The proposal should be 5-7 pages long, double spaced. Margins should be 1-inch top,</w:t>
      </w:r>
    </w:p>
    <w:p w14:paraId="47301755" w14:textId="77777777" w:rsidR="00A25CE4" w:rsidRDefault="00A25CE4" w:rsidP="00A25CE4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bottom, left, and right. Use any font that is suitable for a professional paper and use 12-</w:t>
      </w:r>
    </w:p>
    <w:p w14:paraId="1AFC03DA" w14:textId="77777777" w:rsidR="00A25CE4" w:rsidRDefault="00A25CE4" w:rsidP="00A25CE4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point type. Remember it is just the initial proposal – your findings might take you in a</w:t>
      </w:r>
    </w:p>
    <w:p w14:paraId="512C9238" w14:textId="77777777" w:rsidR="00A25CE4" w:rsidRDefault="00A25CE4" w:rsidP="00A25CE4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different direction for the final submission.</w:t>
      </w:r>
    </w:p>
    <w:p w14:paraId="5836C98F" w14:textId="77777777" w:rsidR="00A15108" w:rsidRDefault="00A15108" w:rsidP="00A25CE4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kern w:val="0"/>
          <w:sz w:val="22"/>
          <w:szCs w:val="22"/>
        </w:rPr>
      </w:pPr>
    </w:p>
    <w:p w14:paraId="35F247E2" w14:textId="75299B46" w:rsidR="00A25CE4" w:rsidRDefault="00A25CE4" w:rsidP="00A25CE4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This should be submitted through the group assignment submission regardless if it is an</w:t>
      </w:r>
    </w:p>
    <w:p w14:paraId="2ABC8544" w14:textId="77777777" w:rsidR="00A25CE4" w:rsidRDefault="00A25CE4" w:rsidP="00A25CE4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independent project or multi-person group.</w:t>
      </w:r>
    </w:p>
    <w:p w14:paraId="2BB70FE9" w14:textId="77777777" w:rsidR="00A42190" w:rsidRDefault="00A42190"/>
    <w:p w14:paraId="6DDA4C45" w14:textId="6AACE182" w:rsidR="00A42190" w:rsidRDefault="00A42190"/>
    <w:p w14:paraId="05542E8B" w14:textId="77777777" w:rsidR="00A42190" w:rsidRDefault="00A42190"/>
    <w:sectPr w:rsidR="00A42190" w:rsidSect="00126FC3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74865" w14:textId="77777777" w:rsidR="000C1D14" w:rsidRDefault="000C1D14">
      <w:pPr>
        <w:spacing w:line="240" w:lineRule="auto"/>
      </w:pPr>
      <w:r>
        <w:separator/>
      </w:r>
    </w:p>
    <w:p w14:paraId="18611074" w14:textId="77777777" w:rsidR="000C1D14" w:rsidRDefault="000C1D14"/>
  </w:endnote>
  <w:endnote w:type="continuationSeparator" w:id="0">
    <w:p w14:paraId="29D3C8F6" w14:textId="77777777" w:rsidR="000C1D14" w:rsidRDefault="000C1D14">
      <w:pPr>
        <w:spacing w:line="240" w:lineRule="auto"/>
      </w:pPr>
      <w:r>
        <w:continuationSeparator/>
      </w:r>
    </w:p>
    <w:p w14:paraId="3CD13BEA" w14:textId="77777777" w:rsidR="000C1D14" w:rsidRDefault="000C1D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7C53C" w14:textId="77777777" w:rsidR="000C1D14" w:rsidRDefault="000C1D14">
      <w:pPr>
        <w:spacing w:line="240" w:lineRule="auto"/>
      </w:pPr>
      <w:r>
        <w:separator/>
      </w:r>
    </w:p>
    <w:p w14:paraId="2D06742D" w14:textId="77777777" w:rsidR="000C1D14" w:rsidRDefault="000C1D14"/>
  </w:footnote>
  <w:footnote w:type="continuationSeparator" w:id="0">
    <w:p w14:paraId="0215BF05" w14:textId="77777777" w:rsidR="000C1D14" w:rsidRDefault="000C1D14">
      <w:pPr>
        <w:spacing w:line="240" w:lineRule="auto"/>
      </w:pPr>
      <w:r>
        <w:continuationSeparator/>
      </w:r>
    </w:p>
    <w:p w14:paraId="174DDE16" w14:textId="77777777" w:rsidR="000C1D14" w:rsidRDefault="000C1D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56B80" w14:textId="5258C74B" w:rsidR="00E81978" w:rsidRDefault="000C1D14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0EB70FFE4D4C44B8BDA65AA87BB3E55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F53CB5">
          <w:rPr>
            <w:rStyle w:val="Strong"/>
          </w:rPr>
          <w:t>DSC630 FInal project milestone two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44184" w14:textId="18A0CD2D" w:rsidR="00E81978" w:rsidRDefault="000C1D14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D084B6CFFA43482CB274262E4D8A93E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050177">
          <w:rPr>
            <w:rStyle w:val="Strong"/>
          </w:rPr>
          <w:t xml:space="preserve">DSC630 FInal project milestone </w:t>
        </w:r>
        <w:r w:rsidR="00F53CB5">
          <w:rPr>
            <w:rStyle w:val="Strong"/>
          </w:rPr>
          <w:t>two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E3A4E4A"/>
    <w:multiLevelType w:val="hybridMultilevel"/>
    <w:tmpl w:val="5EDA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31678"/>
    <w:multiLevelType w:val="hybridMultilevel"/>
    <w:tmpl w:val="51BCFCBE"/>
    <w:lvl w:ilvl="0" w:tplc="A2BCA1CA"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F40B0"/>
    <w:multiLevelType w:val="hybridMultilevel"/>
    <w:tmpl w:val="B6A2E512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3" w15:restartNumberingAfterBreak="0">
    <w:nsid w:val="377C48B9"/>
    <w:multiLevelType w:val="hybridMultilevel"/>
    <w:tmpl w:val="57C45852"/>
    <w:lvl w:ilvl="0" w:tplc="A2BCA1CA"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D243142"/>
    <w:multiLevelType w:val="hybridMultilevel"/>
    <w:tmpl w:val="6EF6759E"/>
    <w:lvl w:ilvl="0" w:tplc="A2BCA1CA"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B27D0C"/>
    <w:multiLevelType w:val="hybridMultilevel"/>
    <w:tmpl w:val="0409001D"/>
    <w:lvl w:ilvl="0" w:tplc="E036FA82">
      <w:start w:val="1"/>
      <w:numFmt w:val="decimal"/>
      <w:lvlText w:val="%1)"/>
      <w:lvlJc w:val="left"/>
      <w:pPr>
        <w:ind w:left="360" w:hanging="360"/>
      </w:pPr>
    </w:lvl>
    <w:lvl w:ilvl="1" w:tplc="19F65B9A">
      <w:start w:val="1"/>
      <w:numFmt w:val="lowerLetter"/>
      <w:lvlText w:val="%2)"/>
      <w:lvlJc w:val="left"/>
      <w:pPr>
        <w:ind w:left="720" w:hanging="360"/>
      </w:pPr>
    </w:lvl>
    <w:lvl w:ilvl="2" w:tplc="BC8E1540">
      <w:start w:val="1"/>
      <w:numFmt w:val="lowerRoman"/>
      <w:lvlText w:val="%3)"/>
      <w:lvlJc w:val="left"/>
      <w:pPr>
        <w:ind w:left="1080" w:hanging="360"/>
      </w:pPr>
    </w:lvl>
    <w:lvl w:ilvl="3" w:tplc="AA9E133C">
      <w:start w:val="1"/>
      <w:numFmt w:val="decimal"/>
      <w:lvlText w:val="(%4)"/>
      <w:lvlJc w:val="left"/>
      <w:pPr>
        <w:ind w:left="1440" w:hanging="360"/>
      </w:pPr>
    </w:lvl>
    <w:lvl w:ilvl="4" w:tplc="3CC47612">
      <w:start w:val="1"/>
      <w:numFmt w:val="lowerLetter"/>
      <w:lvlText w:val="(%5)"/>
      <w:lvlJc w:val="left"/>
      <w:pPr>
        <w:ind w:left="1800" w:hanging="360"/>
      </w:pPr>
    </w:lvl>
    <w:lvl w:ilvl="5" w:tplc="2CBE0114">
      <w:start w:val="1"/>
      <w:numFmt w:val="lowerRoman"/>
      <w:lvlText w:val="(%6)"/>
      <w:lvlJc w:val="left"/>
      <w:pPr>
        <w:ind w:left="2160" w:hanging="360"/>
      </w:pPr>
    </w:lvl>
    <w:lvl w:ilvl="6" w:tplc="CD8C00BC">
      <w:start w:val="1"/>
      <w:numFmt w:val="decimal"/>
      <w:lvlText w:val="%7."/>
      <w:lvlJc w:val="left"/>
      <w:pPr>
        <w:ind w:left="2520" w:hanging="360"/>
      </w:pPr>
    </w:lvl>
    <w:lvl w:ilvl="7" w:tplc="6BB44D44">
      <w:start w:val="1"/>
      <w:numFmt w:val="lowerLetter"/>
      <w:lvlText w:val="%8."/>
      <w:lvlJc w:val="left"/>
      <w:pPr>
        <w:ind w:left="2880" w:hanging="360"/>
      </w:pPr>
    </w:lvl>
    <w:lvl w:ilvl="8" w:tplc="AF9A59D4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D702056"/>
    <w:multiLevelType w:val="hybridMultilevel"/>
    <w:tmpl w:val="04090023"/>
    <w:lvl w:ilvl="0" w:tplc="5DF60D96">
      <w:start w:val="1"/>
      <w:numFmt w:val="upperRoman"/>
      <w:lvlText w:val="Article %1."/>
      <w:lvlJc w:val="left"/>
      <w:pPr>
        <w:ind w:left="0" w:firstLine="0"/>
      </w:pPr>
    </w:lvl>
    <w:lvl w:ilvl="1" w:tplc="7A244F9A">
      <w:start w:val="1"/>
      <w:numFmt w:val="decimalZero"/>
      <w:isLgl/>
      <w:lvlText w:val="Section %1.%2"/>
      <w:lvlJc w:val="left"/>
      <w:pPr>
        <w:ind w:left="0" w:firstLine="0"/>
      </w:pPr>
    </w:lvl>
    <w:lvl w:ilvl="2" w:tplc="5C3A7A1E">
      <w:start w:val="1"/>
      <w:numFmt w:val="lowerLetter"/>
      <w:lvlText w:val="(%3)"/>
      <w:lvlJc w:val="left"/>
      <w:pPr>
        <w:ind w:left="720" w:hanging="432"/>
      </w:pPr>
    </w:lvl>
    <w:lvl w:ilvl="3" w:tplc="61F6B868">
      <w:start w:val="1"/>
      <w:numFmt w:val="lowerRoman"/>
      <w:lvlText w:val="(%4)"/>
      <w:lvlJc w:val="right"/>
      <w:pPr>
        <w:ind w:left="864" w:hanging="144"/>
      </w:pPr>
    </w:lvl>
    <w:lvl w:ilvl="4" w:tplc="17D0087A">
      <w:start w:val="1"/>
      <w:numFmt w:val="decimal"/>
      <w:lvlText w:val="%5)"/>
      <w:lvlJc w:val="left"/>
      <w:pPr>
        <w:ind w:left="1008" w:hanging="432"/>
      </w:pPr>
    </w:lvl>
    <w:lvl w:ilvl="5" w:tplc="957062A8">
      <w:start w:val="1"/>
      <w:numFmt w:val="lowerLetter"/>
      <w:lvlText w:val="%6)"/>
      <w:lvlJc w:val="left"/>
      <w:pPr>
        <w:ind w:left="1152" w:hanging="432"/>
      </w:pPr>
    </w:lvl>
    <w:lvl w:ilvl="6" w:tplc="28C46722">
      <w:start w:val="1"/>
      <w:numFmt w:val="lowerRoman"/>
      <w:lvlText w:val="%7)"/>
      <w:lvlJc w:val="right"/>
      <w:pPr>
        <w:ind w:left="1296" w:hanging="288"/>
      </w:pPr>
    </w:lvl>
    <w:lvl w:ilvl="7" w:tplc="E13405F2">
      <w:start w:val="1"/>
      <w:numFmt w:val="lowerLetter"/>
      <w:lvlText w:val="%8."/>
      <w:lvlJc w:val="left"/>
      <w:pPr>
        <w:ind w:left="1440" w:hanging="432"/>
      </w:pPr>
    </w:lvl>
    <w:lvl w:ilvl="8" w:tplc="54FEF82E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273740B"/>
    <w:multiLevelType w:val="hybridMultilevel"/>
    <w:tmpl w:val="0409001F"/>
    <w:lvl w:ilvl="0" w:tplc="7E7CC050">
      <w:start w:val="1"/>
      <w:numFmt w:val="decimal"/>
      <w:lvlText w:val="%1."/>
      <w:lvlJc w:val="left"/>
      <w:pPr>
        <w:ind w:left="360" w:hanging="360"/>
      </w:pPr>
    </w:lvl>
    <w:lvl w:ilvl="1" w:tplc="6156BA20">
      <w:start w:val="1"/>
      <w:numFmt w:val="decimal"/>
      <w:lvlText w:val="%1.%2."/>
      <w:lvlJc w:val="left"/>
      <w:pPr>
        <w:ind w:left="792" w:hanging="432"/>
      </w:pPr>
    </w:lvl>
    <w:lvl w:ilvl="2" w:tplc="E0FE0364">
      <w:start w:val="1"/>
      <w:numFmt w:val="decimal"/>
      <w:lvlText w:val="%1.%2.%3."/>
      <w:lvlJc w:val="left"/>
      <w:pPr>
        <w:ind w:left="1224" w:hanging="504"/>
      </w:pPr>
    </w:lvl>
    <w:lvl w:ilvl="3" w:tplc="86EEDD86">
      <w:start w:val="1"/>
      <w:numFmt w:val="decimal"/>
      <w:lvlText w:val="%1.%2.%3.%4."/>
      <w:lvlJc w:val="left"/>
      <w:pPr>
        <w:ind w:left="1728" w:hanging="648"/>
      </w:pPr>
    </w:lvl>
    <w:lvl w:ilvl="4" w:tplc="1DFA62BE">
      <w:start w:val="1"/>
      <w:numFmt w:val="decimal"/>
      <w:lvlText w:val="%1.%2.%3.%4.%5."/>
      <w:lvlJc w:val="left"/>
      <w:pPr>
        <w:ind w:left="2232" w:hanging="792"/>
      </w:pPr>
    </w:lvl>
    <w:lvl w:ilvl="5" w:tplc="8A369EC8">
      <w:start w:val="1"/>
      <w:numFmt w:val="decimal"/>
      <w:lvlText w:val="%1.%2.%3.%4.%5.%6."/>
      <w:lvlJc w:val="left"/>
      <w:pPr>
        <w:ind w:left="2736" w:hanging="936"/>
      </w:pPr>
    </w:lvl>
    <w:lvl w:ilvl="6" w:tplc="01182E1E">
      <w:start w:val="1"/>
      <w:numFmt w:val="decimal"/>
      <w:lvlText w:val="%1.%2.%3.%4.%5.%6.%7."/>
      <w:lvlJc w:val="left"/>
      <w:pPr>
        <w:ind w:left="3240" w:hanging="1080"/>
      </w:pPr>
    </w:lvl>
    <w:lvl w:ilvl="7" w:tplc="BC3E33A0">
      <w:start w:val="1"/>
      <w:numFmt w:val="decimal"/>
      <w:lvlText w:val="%1.%2.%3.%4.%5.%6.%7.%8."/>
      <w:lvlJc w:val="left"/>
      <w:pPr>
        <w:ind w:left="3744" w:hanging="1224"/>
      </w:pPr>
    </w:lvl>
    <w:lvl w:ilvl="8" w:tplc="D1567E7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8"/>
  </w:num>
  <w:num w:numId="13">
    <w:abstractNumId w:val="16"/>
  </w:num>
  <w:num w:numId="14">
    <w:abstractNumId w:val="14"/>
  </w:num>
  <w:num w:numId="15">
    <w:abstractNumId w:val="17"/>
  </w:num>
  <w:num w:numId="16">
    <w:abstractNumId w:val="12"/>
  </w:num>
  <w:num w:numId="17">
    <w:abstractNumId w:val="10"/>
  </w:num>
  <w:num w:numId="18">
    <w:abstractNumId w:val="11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A9"/>
    <w:rsid w:val="0002189D"/>
    <w:rsid w:val="00025D3F"/>
    <w:rsid w:val="00042C87"/>
    <w:rsid w:val="00050177"/>
    <w:rsid w:val="00052B40"/>
    <w:rsid w:val="00054687"/>
    <w:rsid w:val="00080CF2"/>
    <w:rsid w:val="000C09F8"/>
    <w:rsid w:val="000C1D14"/>
    <w:rsid w:val="000D3F41"/>
    <w:rsid w:val="000D72F5"/>
    <w:rsid w:val="000F3C3B"/>
    <w:rsid w:val="001075A5"/>
    <w:rsid w:val="0010780A"/>
    <w:rsid w:val="0011065C"/>
    <w:rsid w:val="00121BDA"/>
    <w:rsid w:val="00126FC3"/>
    <w:rsid w:val="00143390"/>
    <w:rsid w:val="00147C09"/>
    <w:rsid w:val="0016029B"/>
    <w:rsid w:val="00160C32"/>
    <w:rsid w:val="0018134A"/>
    <w:rsid w:val="001B752D"/>
    <w:rsid w:val="001C2A73"/>
    <w:rsid w:val="001E3A9F"/>
    <w:rsid w:val="00222E8E"/>
    <w:rsid w:val="002808A9"/>
    <w:rsid w:val="002832DA"/>
    <w:rsid w:val="0029243D"/>
    <w:rsid w:val="002A2AFC"/>
    <w:rsid w:val="00311876"/>
    <w:rsid w:val="00311E38"/>
    <w:rsid w:val="0032688D"/>
    <w:rsid w:val="00355DCA"/>
    <w:rsid w:val="00373561"/>
    <w:rsid w:val="00377E41"/>
    <w:rsid w:val="003E5CC8"/>
    <w:rsid w:val="00417E5F"/>
    <w:rsid w:val="004238A2"/>
    <w:rsid w:val="00445506"/>
    <w:rsid w:val="0045589B"/>
    <w:rsid w:val="00474C1F"/>
    <w:rsid w:val="004753DC"/>
    <w:rsid w:val="004A4F6B"/>
    <w:rsid w:val="004B4E10"/>
    <w:rsid w:val="004D0F93"/>
    <w:rsid w:val="004D58CC"/>
    <w:rsid w:val="00533CB8"/>
    <w:rsid w:val="00551A02"/>
    <w:rsid w:val="005534FA"/>
    <w:rsid w:val="00575821"/>
    <w:rsid w:val="0058051A"/>
    <w:rsid w:val="005C48B8"/>
    <w:rsid w:val="005D3A03"/>
    <w:rsid w:val="00621EBF"/>
    <w:rsid w:val="00632EF4"/>
    <w:rsid w:val="00676F50"/>
    <w:rsid w:val="00682E9B"/>
    <w:rsid w:val="006B3C2E"/>
    <w:rsid w:val="006B5AD8"/>
    <w:rsid w:val="006C063E"/>
    <w:rsid w:val="006C24F1"/>
    <w:rsid w:val="006D4E1C"/>
    <w:rsid w:val="007858FB"/>
    <w:rsid w:val="007930BC"/>
    <w:rsid w:val="008002C0"/>
    <w:rsid w:val="008179B0"/>
    <w:rsid w:val="008267A6"/>
    <w:rsid w:val="00832A54"/>
    <w:rsid w:val="00851253"/>
    <w:rsid w:val="008601EA"/>
    <w:rsid w:val="008B65DD"/>
    <w:rsid w:val="008C5323"/>
    <w:rsid w:val="008C6D65"/>
    <w:rsid w:val="008D3F6A"/>
    <w:rsid w:val="008E0AE0"/>
    <w:rsid w:val="008E40A7"/>
    <w:rsid w:val="009158B5"/>
    <w:rsid w:val="00916EF3"/>
    <w:rsid w:val="009879F2"/>
    <w:rsid w:val="009964DE"/>
    <w:rsid w:val="009A6A3B"/>
    <w:rsid w:val="009E4529"/>
    <w:rsid w:val="009E5BB2"/>
    <w:rsid w:val="00A03111"/>
    <w:rsid w:val="00A13B2F"/>
    <w:rsid w:val="00A15108"/>
    <w:rsid w:val="00A174AB"/>
    <w:rsid w:val="00A25CE4"/>
    <w:rsid w:val="00A42190"/>
    <w:rsid w:val="00A55828"/>
    <w:rsid w:val="00A76470"/>
    <w:rsid w:val="00A92331"/>
    <w:rsid w:val="00AC6EB1"/>
    <w:rsid w:val="00AF0586"/>
    <w:rsid w:val="00B04E23"/>
    <w:rsid w:val="00B12913"/>
    <w:rsid w:val="00B205B9"/>
    <w:rsid w:val="00B227EE"/>
    <w:rsid w:val="00B259CB"/>
    <w:rsid w:val="00B427C2"/>
    <w:rsid w:val="00B51018"/>
    <w:rsid w:val="00B61F8A"/>
    <w:rsid w:val="00B76D0B"/>
    <w:rsid w:val="00B823AA"/>
    <w:rsid w:val="00BA4251"/>
    <w:rsid w:val="00BA45DB"/>
    <w:rsid w:val="00BB278F"/>
    <w:rsid w:val="00BF1220"/>
    <w:rsid w:val="00BF4184"/>
    <w:rsid w:val="00C0035D"/>
    <w:rsid w:val="00C042B9"/>
    <w:rsid w:val="00C054D0"/>
    <w:rsid w:val="00C0601E"/>
    <w:rsid w:val="00C157DB"/>
    <w:rsid w:val="00C30147"/>
    <w:rsid w:val="00C30FEC"/>
    <w:rsid w:val="00C31D30"/>
    <w:rsid w:val="00C345D4"/>
    <w:rsid w:val="00C35304"/>
    <w:rsid w:val="00C44B2B"/>
    <w:rsid w:val="00C60B9C"/>
    <w:rsid w:val="00C65415"/>
    <w:rsid w:val="00C9789C"/>
    <w:rsid w:val="00CD6E39"/>
    <w:rsid w:val="00CD7BEF"/>
    <w:rsid w:val="00CF13DE"/>
    <w:rsid w:val="00CF6E91"/>
    <w:rsid w:val="00D02080"/>
    <w:rsid w:val="00D478D9"/>
    <w:rsid w:val="00D5007A"/>
    <w:rsid w:val="00D85B68"/>
    <w:rsid w:val="00D8615B"/>
    <w:rsid w:val="00DA0795"/>
    <w:rsid w:val="00DC3253"/>
    <w:rsid w:val="00DC6B8A"/>
    <w:rsid w:val="00DD62B8"/>
    <w:rsid w:val="00DF0E07"/>
    <w:rsid w:val="00E14561"/>
    <w:rsid w:val="00E3092A"/>
    <w:rsid w:val="00E46541"/>
    <w:rsid w:val="00E547D5"/>
    <w:rsid w:val="00E6004D"/>
    <w:rsid w:val="00E67592"/>
    <w:rsid w:val="00E72126"/>
    <w:rsid w:val="00E81978"/>
    <w:rsid w:val="00E874B7"/>
    <w:rsid w:val="00EB3EB1"/>
    <w:rsid w:val="00EC372D"/>
    <w:rsid w:val="00ED112A"/>
    <w:rsid w:val="00ED2E08"/>
    <w:rsid w:val="00EE1374"/>
    <w:rsid w:val="00EF1F17"/>
    <w:rsid w:val="00F0642D"/>
    <w:rsid w:val="00F15759"/>
    <w:rsid w:val="00F20E8F"/>
    <w:rsid w:val="00F379B7"/>
    <w:rsid w:val="00F51F84"/>
    <w:rsid w:val="00F525FA"/>
    <w:rsid w:val="00F53CB5"/>
    <w:rsid w:val="00F644F2"/>
    <w:rsid w:val="00F70A80"/>
    <w:rsid w:val="00F83C24"/>
    <w:rsid w:val="00FA232B"/>
    <w:rsid w:val="00FB0CBE"/>
    <w:rsid w:val="00FB2A88"/>
    <w:rsid w:val="00FD64D9"/>
    <w:rsid w:val="00FF2002"/>
    <w:rsid w:val="07DD655E"/>
    <w:rsid w:val="0D399957"/>
    <w:rsid w:val="186E34A5"/>
    <w:rsid w:val="2B9E5B9E"/>
    <w:rsid w:val="2E7CB280"/>
    <w:rsid w:val="3A49A7D2"/>
    <w:rsid w:val="4255EBE4"/>
    <w:rsid w:val="42BCCCC0"/>
    <w:rsid w:val="490B8DC7"/>
    <w:rsid w:val="4E44C993"/>
    <w:rsid w:val="501A1B39"/>
    <w:rsid w:val="59E7341B"/>
    <w:rsid w:val="69D05AFF"/>
    <w:rsid w:val="6BAF73EA"/>
    <w:rsid w:val="7578AA7F"/>
    <w:rsid w:val="79A44A75"/>
    <w:rsid w:val="7C228AF2"/>
    <w:rsid w:val="7C561B77"/>
    <w:rsid w:val="7E1A9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F5A5F"/>
  <w15:chartTrackingRefBased/>
  <w15:docId w15:val="{C44AF216-C779-44CC-935F-5F09B629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4753DC"/>
    <w:rPr>
      <w:color w:val="0000FF"/>
      <w:u w:val="single"/>
    </w:rPr>
  </w:style>
  <w:style w:type="paragraph" w:customStyle="1" w:styleId="Default">
    <w:name w:val="Default"/>
    <w:rsid w:val="006C24F1"/>
    <w:pPr>
      <w:autoSpaceDE w:val="0"/>
      <w:autoSpaceDN w:val="0"/>
      <w:adjustRightInd w:val="0"/>
      <w:spacing w:line="240" w:lineRule="auto"/>
      <w:ind w:firstLine="0"/>
    </w:pPr>
    <w:rPr>
      <w:rFonts w:ascii="Arial" w:hAnsi="Arial" w:cs="Arial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A42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far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B70FFE4D4C44B8BDA65AA87BB3E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74C6F-6368-4EB5-90FF-E8691FDC1BDD}"/>
      </w:docPartPr>
      <w:docPartBody>
        <w:p w:rsidR="001170D0" w:rsidRDefault="00311E38">
          <w:pPr>
            <w:pStyle w:val="0EB70FFE4D4C44B8BDA65AA87BB3E55A"/>
          </w:pPr>
          <w:r w:rsidRPr="005D3A03">
            <w:t>Figures title:</w:t>
          </w:r>
        </w:p>
      </w:docPartBody>
    </w:docPart>
    <w:docPart>
      <w:docPartPr>
        <w:name w:val="D084B6CFFA43482CB274262E4D8A9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E92E9-22AE-448D-9578-9F818E7D29A8}"/>
      </w:docPartPr>
      <w:docPartBody>
        <w:p w:rsidR="001170D0" w:rsidRDefault="00311E38">
          <w:pPr>
            <w:pStyle w:val="D084B6CFFA43482CB274262E4D8A93E4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38"/>
    <w:rsid w:val="001170D0"/>
    <w:rsid w:val="00311E38"/>
    <w:rsid w:val="003E7B38"/>
    <w:rsid w:val="006F74FD"/>
    <w:rsid w:val="008A12D6"/>
    <w:rsid w:val="00F3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072AF204E74BF6BFEE0645A1216F7B">
    <w:name w:val="2C072AF204E74BF6BFEE0645A1216F7B"/>
  </w:style>
  <w:style w:type="paragraph" w:customStyle="1" w:styleId="D9AEC994C77F4FFA919CE254C21298EA">
    <w:name w:val="D9AEC994C77F4FFA919CE254C21298EA"/>
  </w:style>
  <w:style w:type="paragraph" w:customStyle="1" w:styleId="E3DE8EA9D5794A55808CD50E37D070B0">
    <w:name w:val="E3DE8EA9D5794A55808CD50E37D070B0"/>
  </w:style>
  <w:style w:type="paragraph" w:customStyle="1" w:styleId="081A80F1B27E4677B1DA4BFCD606A25F">
    <w:name w:val="081A80F1B27E4677B1DA4BFCD606A25F"/>
  </w:style>
  <w:style w:type="paragraph" w:customStyle="1" w:styleId="744C7F98D5A84F4C88F5979E3F084E4C">
    <w:name w:val="744C7F98D5A84F4C88F5979E3F084E4C"/>
  </w:style>
  <w:style w:type="paragraph" w:customStyle="1" w:styleId="D767DD6A7762472885DCF7043478A921">
    <w:name w:val="D767DD6A7762472885DCF7043478A92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3AE6A5AC4F0F4D58BD2865C5A8575727">
    <w:name w:val="3AE6A5AC4F0F4D58BD2865C5A8575727"/>
  </w:style>
  <w:style w:type="paragraph" w:customStyle="1" w:styleId="46A23CD795434EEF84AC8F67D72AC971">
    <w:name w:val="46A23CD795434EEF84AC8F67D72AC971"/>
  </w:style>
  <w:style w:type="paragraph" w:customStyle="1" w:styleId="C80441E2F6094D07AEAE85B993A3368D">
    <w:name w:val="C80441E2F6094D07AEAE85B993A3368D"/>
  </w:style>
  <w:style w:type="paragraph" w:customStyle="1" w:styleId="3460D08479984E7D92E3DF8ECF62A4D1">
    <w:name w:val="3460D08479984E7D92E3DF8ECF62A4D1"/>
  </w:style>
  <w:style w:type="paragraph" w:customStyle="1" w:styleId="0F3356F843D04B128EED33E040081DBF">
    <w:name w:val="0F3356F843D04B128EED33E040081DBF"/>
  </w:style>
  <w:style w:type="paragraph" w:customStyle="1" w:styleId="5E3B277F9FFF4F3E9FCBD6BF15BFD389">
    <w:name w:val="5E3B277F9FFF4F3E9FCBD6BF15BFD389"/>
  </w:style>
  <w:style w:type="paragraph" w:customStyle="1" w:styleId="0630E893ED2F4754811989E50BF349D2">
    <w:name w:val="0630E893ED2F4754811989E50BF349D2"/>
  </w:style>
  <w:style w:type="paragraph" w:customStyle="1" w:styleId="BECD76881B1C40AE9F34D3413A5C1288">
    <w:name w:val="BECD76881B1C40AE9F34D3413A5C1288"/>
  </w:style>
  <w:style w:type="paragraph" w:customStyle="1" w:styleId="56B47AD8A6D947B6BA5586113324BEE6">
    <w:name w:val="56B47AD8A6D947B6BA5586113324BEE6"/>
  </w:style>
  <w:style w:type="paragraph" w:customStyle="1" w:styleId="5EC3C2760ACE4D45A8233FBE99E2810D">
    <w:name w:val="5EC3C2760ACE4D45A8233FBE99E2810D"/>
  </w:style>
  <w:style w:type="paragraph" w:customStyle="1" w:styleId="5514825F9A084F36A7672603BC305197">
    <w:name w:val="5514825F9A084F36A7672603BC305197"/>
  </w:style>
  <w:style w:type="paragraph" w:customStyle="1" w:styleId="B3D289781C0642B295307E5CAF9FFC02">
    <w:name w:val="B3D289781C0642B295307E5CAF9FFC02"/>
  </w:style>
  <w:style w:type="paragraph" w:customStyle="1" w:styleId="C70E7FD4705B4FEF9F71EC963B05868E">
    <w:name w:val="C70E7FD4705B4FEF9F71EC963B05868E"/>
  </w:style>
  <w:style w:type="paragraph" w:customStyle="1" w:styleId="004BFCA0DBF141189725E91B29BCB434">
    <w:name w:val="004BFCA0DBF141189725E91B29BCB434"/>
  </w:style>
  <w:style w:type="paragraph" w:customStyle="1" w:styleId="590114CD1F924DCE917C4E8463F83700">
    <w:name w:val="590114CD1F924DCE917C4E8463F83700"/>
  </w:style>
  <w:style w:type="paragraph" w:customStyle="1" w:styleId="D227FC3E484642B496F88BF2029F06A3">
    <w:name w:val="D227FC3E484642B496F88BF2029F06A3"/>
  </w:style>
  <w:style w:type="paragraph" w:customStyle="1" w:styleId="9458194C26D24E0BAB16DC076856DEAA">
    <w:name w:val="9458194C26D24E0BAB16DC076856DEAA"/>
  </w:style>
  <w:style w:type="paragraph" w:customStyle="1" w:styleId="F04851C8C1F34F4B8DFF438EDE570BAC">
    <w:name w:val="F04851C8C1F34F4B8DFF438EDE570BAC"/>
  </w:style>
  <w:style w:type="paragraph" w:customStyle="1" w:styleId="8CCDC336388F4AC5A0CB76A2E66A4266">
    <w:name w:val="8CCDC336388F4AC5A0CB76A2E66A4266"/>
  </w:style>
  <w:style w:type="paragraph" w:customStyle="1" w:styleId="8B7D534B58674B5D937DA9C7F0BFF540">
    <w:name w:val="8B7D534B58674B5D937DA9C7F0BFF540"/>
  </w:style>
  <w:style w:type="paragraph" w:customStyle="1" w:styleId="BC04FC0B2AB04B87A71155436079FF5B">
    <w:name w:val="BC04FC0B2AB04B87A71155436079FF5B"/>
  </w:style>
  <w:style w:type="paragraph" w:customStyle="1" w:styleId="215A4410D3C94E8CAC9C094D3E8AC6AD">
    <w:name w:val="215A4410D3C94E8CAC9C094D3E8AC6AD"/>
  </w:style>
  <w:style w:type="paragraph" w:customStyle="1" w:styleId="BAD4A1ACDF7D41EA9283F17408956F40">
    <w:name w:val="BAD4A1ACDF7D41EA9283F17408956F40"/>
  </w:style>
  <w:style w:type="paragraph" w:customStyle="1" w:styleId="4DF1B3B4D27043B5B6F1C1341CC5EB2B">
    <w:name w:val="4DF1B3B4D27043B5B6F1C1341CC5EB2B"/>
  </w:style>
  <w:style w:type="paragraph" w:customStyle="1" w:styleId="78D6C7883EF342C085642791CE875850">
    <w:name w:val="78D6C7883EF342C085642791CE875850"/>
  </w:style>
  <w:style w:type="paragraph" w:customStyle="1" w:styleId="699F598AFC9244B4B3C0D81ED862C123">
    <w:name w:val="699F598AFC9244B4B3C0D81ED862C123"/>
  </w:style>
  <w:style w:type="paragraph" w:customStyle="1" w:styleId="CC292C1B85664D878D5937DA00CAF3F8">
    <w:name w:val="CC292C1B85664D878D5937DA00CAF3F8"/>
  </w:style>
  <w:style w:type="paragraph" w:customStyle="1" w:styleId="639D496F0DBA485C99CD380920FC27DF">
    <w:name w:val="639D496F0DBA485C99CD380920FC27DF"/>
  </w:style>
  <w:style w:type="paragraph" w:customStyle="1" w:styleId="26A56CC215B943A580C8FE7364C72F17">
    <w:name w:val="26A56CC215B943A580C8FE7364C72F17"/>
  </w:style>
  <w:style w:type="paragraph" w:customStyle="1" w:styleId="DAE6D5058D854399B7E00DE18A64DCE5">
    <w:name w:val="DAE6D5058D854399B7E00DE18A64DCE5"/>
  </w:style>
  <w:style w:type="paragraph" w:customStyle="1" w:styleId="DA312D74436A4655A413B1AD2DC6D9C3">
    <w:name w:val="DA312D74436A4655A413B1AD2DC6D9C3"/>
  </w:style>
  <w:style w:type="paragraph" w:customStyle="1" w:styleId="9B091220AB564AB0912086885FB14BF9">
    <w:name w:val="9B091220AB564AB0912086885FB14BF9"/>
  </w:style>
  <w:style w:type="paragraph" w:customStyle="1" w:styleId="4E411A72BCCD45B490834E85C9EA1098">
    <w:name w:val="4E411A72BCCD45B490834E85C9EA1098"/>
  </w:style>
  <w:style w:type="paragraph" w:customStyle="1" w:styleId="A8CB295E209145DD82CD721214683879">
    <w:name w:val="A8CB295E209145DD82CD721214683879"/>
  </w:style>
  <w:style w:type="paragraph" w:customStyle="1" w:styleId="11472CA8733644099C42D62737B9BEE7">
    <w:name w:val="11472CA8733644099C42D62737B9BEE7"/>
  </w:style>
  <w:style w:type="paragraph" w:customStyle="1" w:styleId="C758FEB45A534162B299C3B1A6DF9771">
    <w:name w:val="C758FEB45A534162B299C3B1A6DF9771"/>
  </w:style>
  <w:style w:type="paragraph" w:customStyle="1" w:styleId="0E5355D80DEA4FF49C0E21FDE95F6387">
    <w:name w:val="0E5355D80DEA4FF49C0E21FDE95F6387"/>
  </w:style>
  <w:style w:type="paragraph" w:customStyle="1" w:styleId="67529B3D2DD64D64860F28EDD40FB3A8">
    <w:name w:val="67529B3D2DD64D64860F28EDD40FB3A8"/>
  </w:style>
  <w:style w:type="paragraph" w:customStyle="1" w:styleId="88EBE4B958644528B8AC5909DF3E133F">
    <w:name w:val="88EBE4B958644528B8AC5909DF3E133F"/>
  </w:style>
  <w:style w:type="paragraph" w:customStyle="1" w:styleId="952B4D7A3B064C85930171688F6FCCD4">
    <w:name w:val="952B4D7A3B064C85930171688F6FCCD4"/>
  </w:style>
  <w:style w:type="paragraph" w:customStyle="1" w:styleId="747665A1640C4A66BF6179A94F46CADD">
    <w:name w:val="747665A1640C4A66BF6179A94F46CADD"/>
  </w:style>
  <w:style w:type="paragraph" w:customStyle="1" w:styleId="5D5045AEF40E4966A494FC65ED9FB541">
    <w:name w:val="5D5045AEF40E4966A494FC65ED9FB541"/>
  </w:style>
  <w:style w:type="paragraph" w:customStyle="1" w:styleId="2204C35C0B334E68B4F6FBF3D522389C">
    <w:name w:val="2204C35C0B334E68B4F6FBF3D522389C"/>
  </w:style>
  <w:style w:type="paragraph" w:customStyle="1" w:styleId="21AF1065EF3A416AAA229AB9F70C3E6C">
    <w:name w:val="21AF1065EF3A416AAA229AB9F70C3E6C"/>
  </w:style>
  <w:style w:type="paragraph" w:customStyle="1" w:styleId="C68CD2DA7EBA4342AC5F41E37E243691">
    <w:name w:val="C68CD2DA7EBA4342AC5F41E37E243691"/>
  </w:style>
  <w:style w:type="paragraph" w:customStyle="1" w:styleId="D84DE9186A2F44088B64AAF611A322EC">
    <w:name w:val="D84DE9186A2F44088B64AAF611A322EC"/>
  </w:style>
  <w:style w:type="paragraph" w:customStyle="1" w:styleId="61907C0CF5684527891AD4FA43E8D7F4">
    <w:name w:val="61907C0CF5684527891AD4FA43E8D7F4"/>
  </w:style>
  <w:style w:type="paragraph" w:customStyle="1" w:styleId="959303AC107F406DBDB985D39D112C7E">
    <w:name w:val="959303AC107F406DBDB985D39D112C7E"/>
  </w:style>
  <w:style w:type="paragraph" w:customStyle="1" w:styleId="9EE1D99913AB41F5B450AF8CB2C9305F">
    <w:name w:val="9EE1D99913AB41F5B450AF8CB2C9305F"/>
  </w:style>
  <w:style w:type="paragraph" w:customStyle="1" w:styleId="F3F41910CDC64244A1F75F13060ED8F1">
    <w:name w:val="F3F41910CDC64244A1F75F13060ED8F1"/>
  </w:style>
  <w:style w:type="paragraph" w:customStyle="1" w:styleId="C358DA2BB7E447AE90088E0D77EA7575">
    <w:name w:val="C358DA2BB7E447AE90088E0D77EA7575"/>
  </w:style>
  <w:style w:type="paragraph" w:customStyle="1" w:styleId="F530DF5197354E5EA5EED932CBB91D7D">
    <w:name w:val="F530DF5197354E5EA5EED932CBB91D7D"/>
  </w:style>
  <w:style w:type="paragraph" w:customStyle="1" w:styleId="DC60668BF73B47BD8C4EAB1D88030D46">
    <w:name w:val="DC60668BF73B47BD8C4EAB1D88030D46"/>
  </w:style>
  <w:style w:type="paragraph" w:customStyle="1" w:styleId="C1149EEF74D6412BA6E5E0FA0B1801AA">
    <w:name w:val="C1149EEF74D6412BA6E5E0FA0B1801AA"/>
  </w:style>
  <w:style w:type="paragraph" w:customStyle="1" w:styleId="2D4D0E6138FB4071B5DDB37E39C5FDB0">
    <w:name w:val="2D4D0E6138FB4071B5DDB37E39C5FDB0"/>
  </w:style>
  <w:style w:type="paragraph" w:customStyle="1" w:styleId="0EB70FFE4D4C44B8BDA65AA87BB3E55A">
    <w:name w:val="0EB70FFE4D4C44B8BDA65AA87BB3E55A"/>
  </w:style>
  <w:style w:type="paragraph" w:customStyle="1" w:styleId="D084B6CFFA43482CB274262E4D8A93E4">
    <w:name w:val="D084B6CFFA43482CB274262E4D8A93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DSC630 FInal project milestone two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25075B0563F4B8C6CE8E82A01E122" ma:contentTypeVersion="2" ma:contentTypeDescription="Create a new document." ma:contentTypeScope="" ma:versionID="a6c8239dcf1dd7fde36014345a6957aa">
  <xsd:schema xmlns:xsd="http://www.w3.org/2001/XMLSchema" xmlns:xs="http://www.w3.org/2001/XMLSchema" xmlns:p="http://schemas.microsoft.com/office/2006/metadata/properties" xmlns:ns2="62c5b03f-6cb2-4f6e-99ee-9dfb01a27f7b" targetNamespace="http://schemas.microsoft.com/office/2006/metadata/properties" ma:root="true" ma:fieldsID="c2dcce5015592babb614c561613fa991" ns2:_="">
    <xsd:import namespace="62c5b03f-6cb2-4f6e-99ee-9dfb01a27f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5b03f-6cb2-4f6e-99ee-9dfb01a27f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77D571-C13D-45A6-A40E-A14CCE4C95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2AE1DD-E085-4472-B19C-AA50AC6FB3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A0B01F-1810-42AD-935B-666AE494B3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c5b03f-6cb2-4f6e-99ee-9dfb01a27f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3175929-E8E5-4EA2-86B9-A1F8BA988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Sparse Matrix</dc:title>
  <dc:subject/>
  <dc:creator>safar</dc:creator>
  <cp:keywords/>
  <dc:description/>
  <cp:lastModifiedBy>Conrad Ibanez</cp:lastModifiedBy>
  <cp:revision>10</cp:revision>
  <cp:lastPrinted>2019-11-28T16:45:00Z</cp:lastPrinted>
  <dcterms:created xsi:type="dcterms:W3CDTF">2020-06-07T15:57:00Z</dcterms:created>
  <dcterms:modified xsi:type="dcterms:W3CDTF">2020-09-11T00:02:00Z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0x01010094225075B0563F4B8C6CE8E82A01E122</vt:lpwstr>
  </property>
</Properties>
</file>